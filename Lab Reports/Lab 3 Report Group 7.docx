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4CB" w:rsidRDefault="009E24CB" w:rsidP="00002003">
      <w:pPr>
        <w:jc w:val="both"/>
      </w:pPr>
    </w:p>
    <w:p w:rsidR="006810E0" w:rsidRDefault="006810E0" w:rsidP="00002003">
      <w:pPr>
        <w:jc w:val="both"/>
      </w:pPr>
    </w:p>
    <w:p w:rsidR="006810E0" w:rsidRDefault="006810E0" w:rsidP="00002003">
      <w:pPr>
        <w:jc w:val="both"/>
      </w:pPr>
    </w:p>
    <w:p w:rsidR="006810E0" w:rsidRDefault="006810E0" w:rsidP="00002003">
      <w:pPr>
        <w:jc w:val="both"/>
      </w:pPr>
    </w:p>
    <w:p w:rsidR="006810E0" w:rsidRDefault="006810E0" w:rsidP="00002003">
      <w:pPr>
        <w:jc w:val="both"/>
      </w:pPr>
    </w:p>
    <w:p w:rsidR="006810E0" w:rsidRDefault="006810E0" w:rsidP="00030797">
      <w:pPr>
        <w:jc w:val="center"/>
      </w:pPr>
      <w:r>
        <w:t xml:space="preserve">Lab </w:t>
      </w:r>
      <w:r w:rsidR="00C16222">
        <w:t>3</w:t>
      </w:r>
      <w:r>
        <w:t xml:space="preserve"> Report</w:t>
      </w:r>
    </w:p>
    <w:p w:rsidR="006810E0" w:rsidRDefault="006810E0" w:rsidP="00030797">
      <w:pPr>
        <w:jc w:val="center"/>
      </w:pPr>
    </w:p>
    <w:p w:rsidR="006810E0" w:rsidRDefault="006810E0" w:rsidP="00030797">
      <w:pPr>
        <w:jc w:val="center"/>
      </w:pPr>
    </w:p>
    <w:p w:rsidR="006810E0" w:rsidRDefault="006810E0" w:rsidP="00030797">
      <w:pPr>
        <w:jc w:val="center"/>
      </w:pPr>
    </w:p>
    <w:p w:rsidR="006810E0" w:rsidRDefault="006810E0" w:rsidP="00030797">
      <w:pPr>
        <w:jc w:val="center"/>
      </w:pPr>
      <w:r>
        <w:t>ECSE 426 – Microprocessor Systems</w:t>
      </w:r>
    </w:p>
    <w:p w:rsidR="006810E0" w:rsidRDefault="006810E0" w:rsidP="00030797">
      <w:pPr>
        <w:jc w:val="center"/>
      </w:pPr>
    </w:p>
    <w:p w:rsidR="006810E0" w:rsidRDefault="006810E0" w:rsidP="00030797">
      <w:pPr>
        <w:jc w:val="center"/>
      </w:pPr>
    </w:p>
    <w:p w:rsidR="006810E0" w:rsidRDefault="006810E0" w:rsidP="00030797">
      <w:pPr>
        <w:jc w:val="center"/>
      </w:pPr>
    </w:p>
    <w:p w:rsidR="006810E0" w:rsidRDefault="006810E0" w:rsidP="00030797">
      <w:pPr>
        <w:jc w:val="center"/>
      </w:pPr>
      <w:r>
        <w:t>Group 7</w:t>
      </w:r>
    </w:p>
    <w:p w:rsidR="006810E0" w:rsidRDefault="006810E0" w:rsidP="00030797">
      <w:pPr>
        <w:jc w:val="center"/>
      </w:pPr>
    </w:p>
    <w:p w:rsidR="006810E0" w:rsidRDefault="006810E0" w:rsidP="00030797">
      <w:pPr>
        <w:jc w:val="center"/>
      </w:pPr>
      <w:r>
        <w:t>Gregoire Martin – 260364773</w:t>
      </w:r>
    </w:p>
    <w:p w:rsidR="006810E0" w:rsidRDefault="006810E0" w:rsidP="00030797">
      <w:pPr>
        <w:jc w:val="center"/>
      </w:pPr>
      <w:r>
        <w:t xml:space="preserve">Patrick White </w:t>
      </w:r>
      <w:r w:rsidR="00D22F93">
        <w:t>–</w:t>
      </w:r>
      <w:r>
        <w:t xml:space="preserve"> </w:t>
      </w:r>
      <w:r w:rsidR="00D22F93" w:rsidRPr="00D22F93">
        <w:t>260353491</w:t>
      </w:r>
    </w:p>
    <w:p w:rsidR="00D22F93" w:rsidRDefault="00D22F93" w:rsidP="00030797">
      <w:pPr>
        <w:jc w:val="center"/>
      </w:pPr>
    </w:p>
    <w:p w:rsidR="00D22F93" w:rsidRDefault="00D22F93" w:rsidP="00030797">
      <w:pPr>
        <w:jc w:val="center"/>
      </w:pPr>
    </w:p>
    <w:p w:rsidR="00240445" w:rsidRDefault="00C16222" w:rsidP="00030797">
      <w:pPr>
        <w:jc w:val="center"/>
      </w:pPr>
      <w:r>
        <w:t>November 4th</w:t>
      </w:r>
      <w:r w:rsidR="00D22F93">
        <w:t xml:space="preserve"> 2013</w:t>
      </w:r>
    </w:p>
    <w:p w:rsidR="00240445" w:rsidRDefault="00240445" w:rsidP="00030797">
      <w:pPr>
        <w:jc w:val="center"/>
      </w:pPr>
      <w:r>
        <w:br w:type="page"/>
      </w:r>
    </w:p>
    <w:p w:rsidR="00D95842" w:rsidRPr="00A23F7B" w:rsidRDefault="00D95842" w:rsidP="00002003">
      <w:pPr>
        <w:pStyle w:val="Heading1"/>
        <w:jc w:val="both"/>
        <w:rPr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lastRenderedPageBreak/>
        <w:t>Table of Contents</w:t>
      </w:r>
    </w:p>
    <w:p w:rsidR="00D95842" w:rsidRDefault="00D95842" w:rsidP="00002003">
      <w:pPr>
        <w:pStyle w:val="TOC1"/>
        <w:jc w:val="both"/>
      </w:pPr>
    </w:p>
    <w:p w:rsidR="00D95842" w:rsidRDefault="00D95842" w:rsidP="00002003">
      <w:pPr>
        <w:pStyle w:val="TOC1"/>
        <w:jc w:val="both"/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9952480" w:history="1">
        <w:r w:rsidR="001F45F5">
          <w:rPr>
            <w:rStyle w:val="Hyperlink"/>
            <w:noProof/>
            <w14:textOutline w14:w="9525" w14:cap="rnd" w14:cmpd="sng" w14:algn="ctr">
              <w14:solidFill>
                <w14:schemeClr w14:val="accent2">
                  <w14:lumMod w14:val="50000"/>
                </w14:schemeClr>
              </w14:solidFill>
              <w14:prstDash w14:val="solid"/>
              <w14:bevel/>
            </w14:textOutline>
          </w:rPr>
          <w:t>1. A</w:t>
        </w:r>
        <w:r w:rsidRPr="00CD32A6">
          <w:rPr>
            <w:rStyle w:val="Hyperlink"/>
            <w:noProof/>
            <w14:textOutline w14:w="9525" w14:cap="rnd" w14:cmpd="sng" w14:algn="ctr">
              <w14:solidFill>
                <w14:schemeClr w14:val="accent2">
                  <w14:lumMod w14:val="50000"/>
                </w14:schemeClr>
              </w14:solidFill>
              <w14:prstDash w14:val="solid"/>
              <w14:bevel/>
            </w14:textOutline>
          </w:rPr>
          <w:t>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_Toc369952480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6CA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5842" w:rsidRDefault="0073372B" w:rsidP="00002003">
      <w:pPr>
        <w:pStyle w:val="TOC1"/>
        <w:jc w:val="both"/>
        <w:rPr>
          <w:rFonts w:eastAsiaTheme="minorEastAsia"/>
          <w:noProof/>
        </w:rPr>
      </w:pPr>
      <w:hyperlink w:anchor="_Toc369952481" w:history="1">
        <w:r w:rsidR="001F45F5">
          <w:rPr>
            <w:rStyle w:val="Hyperlink"/>
            <w:noProof/>
            <w14:textOutline w14:w="9525" w14:cap="rnd" w14:cmpd="sng" w14:algn="ctr">
              <w14:solidFill>
                <w14:schemeClr w14:val="accent2">
                  <w14:lumMod w14:val="50000"/>
                </w14:schemeClr>
              </w14:solidFill>
              <w14:prstDash w14:val="solid"/>
              <w14:bevel/>
            </w14:textOutline>
          </w:rPr>
          <w:t>2. P</w:t>
        </w:r>
        <w:r w:rsidR="00D95842" w:rsidRPr="00CD32A6">
          <w:rPr>
            <w:rStyle w:val="Hyperlink"/>
            <w:noProof/>
            <w14:textOutline w14:w="9525" w14:cap="rnd" w14:cmpd="sng" w14:algn="ctr">
              <w14:solidFill>
                <w14:schemeClr w14:val="accent2">
                  <w14:lumMod w14:val="50000"/>
                </w14:schemeClr>
              </w14:solidFill>
              <w14:prstDash w14:val="solid"/>
              <w14:bevel/>
            </w14:textOutline>
          </w:rPr>
          <w:t>roblem Statement</w:t>
        </w:r>
        <w:r w:rsidR="00D95842">
          <w:rPr>
            <w:noProof/>
            <w:webHidden/>
          </w:rPr>
          <w:tab/>
        </w:r>
        <w:r w:rsidR="00D95842">
          <w:rPr>
            <w:noProof/>
            <w:webHidden/>
          </w:rPr>
          <w:fldChar w:fldCharType="begin"/>
        </w:r>
        <w:r w:rsidR="00D95842">
          <w:rPr>
            <w:noProof/>
            <w:webHidden/>
          </w:rPr>
          <w:instrText xml:space="preserve"> PAGEREF _Toc369952481 \h </w:instrText>
        </w:r>
        <w:r w:rsidR="00D95842">
          <w:rPr>
            <w:noProof/>
            <w:webHidden/>
          </w:rPr>
        </w:r>
        <w:r w:rsidR="00D95842">
          <w:rPr>
            <w:noProof/>
            <w:webHidden/>
          </w:rPr>
          <w:fldChar w:fldCharType="separate"/>
        </w:r>
        <w:r w:rsidR="008C6CA3">
          <w:rPr>
            <w:noProof/>
            <w:webHidden/>
          </w:rPr>
          <w:t>3</w:t>
        </w:r>
        <w:r w:rsidR="00D95842">
          <w:rPr>
            <w:noProof/>
            <w:webHidden/>
          </w:rPr>
          <w:fldChar w:fldCharType="end"/>
        </w:r>
      </w:hyperlink>
    </w:p>
    <w:p w:rsidR="00D95842" w:rsidRDefault="0073372B" w:rsidP="00002003">
      <w:pPr>
        <w:pStyle w:val="TOC1"/>
        <w:jc w:val="both"/>
        <w:rPr>
          <w:rFonts w:eastAsiaTheme="minorEastAsia"/>
          <w:noProof/>
        </w:rPr>
      </w:pPr>
      <w:hyperlink w:anchor="_Toc369952482" w:history="1">
        <w:r w:rsidR="001F45F5">
          <w:rPr>
            <w:rStyle w:val="Hyperlink"/>
            <w:noProof/>
            <w14:textOutline w14:w="9525" w14:cap="rnd" w14:cmpd="sng" w14:algn="ctr">
              <w14:solidFill>
                <w14:schemeClr w14:val="accent2">
                  <w14:lumMod w14:val="50000"/>
                </w14:schemeClr>
              </w14:solidFill>
              <w14:prstDash w14:val="solid"/>
              <w14:bevel/>
            </w14:textOutline>
          </w:rPr>
          <w:t>3. T</w:t>
        </w:r>
        <w:r w:rsidR="00D95842" w:rsidRPr="00CD32A6">
          <w:rPr>
            <w:rStyle w:val="Hyperlink"/>
            <w:noProof/>
            <w14:textOutline w14:w="9525" w14:cap="rnd" w14:cmpd="sng" w14:algn="ctr">
              <w14:solidFill>
                <w14:schemeClr w14:val="accent2">
                  <w14:lumMod w14:val="50000"/>
                </w14:schemeClr>
              </w14:solidFill>
              <w14:prstDash w14:val="solid"/>
              <w14:bevel/>
            </w14:textOutline>
          </w:rPr>
          <w:t>heory and Hypothesis</w:t>
        </w:r>
        <w:r w:rsidR="00D95842">
          <w:rPr>
            <w:noProof/>
            <w:webHidden/>
          </w:rPr>
          <w:tab/>
        </w:r>
        <w:r w:rsidR="00D95842">
          <w:rPr>
            <w:noProof/>
            <w:webHidden/>
          </w:rPr>
          <w:fldChar w:fldCharType="begin"/>
        </w:r>
        <w:r w:rsidR="00D95842">
          <w:rPr>
            <w:noProof/>
            <w:webHidden/>
          </w:rPr>
          <w:instrText xml:space="preserve"> PAGEREF _Toc369952482 \h </w:instrText>
        </w:r>
        <w:r w:rsidR="00D95842">
          <w:rPr>
            <w:noProof/>
            <w:webHidden/>
          </w:rPr>
        </w:r>
        <w:r w:rsidR="00D95842">
          <w:rPr>
            <w:noProof/>
            <w:webHidden/>
          </w:rPr>
          <w:fldChar w:fldCharType="separate"/>
        </w:r>
        <w:r w:rsidR="008C6CA3">
          <w:rPr>
            <w:noProof/>
            <w:webHidden/>
          </w:rPr>
          <w:t>4</w:t>
        </w:r>
        <w:r w:rsidR="00D95842">
          <w:rPr>
            <w:noProof/>
            <w:webHidden/>
          </w:rPr>
          <w:fldChar w:fldCharType="end"/>
        </w:r>
      </w:hyperlink>
    </w:p>
    <w:p w:rsidR="00D95842" w:rsidRDefault="0073372B" w:rsidP="00002003">
      <w:pPr>
        <w:pStyle w:val="TOC1"/>
        <w:jc w:val="both"/>
        <w:rPr>
          <w:rFonts w:eastAsiaTheme="minorEastAsia"/>
          <w:noProof/>
        </w:rPr>
      </w:pPr>
      <w:hyperlink w:anchor="_Toc369952483" w:history="1">
        <w:r w:rsidR="001F45F5">
          <w:rPr>
            <w:rStyle w:val="Hyperlink"/>
            <w:noProof/>
            <w14:textOutline w14:w="9525" w14:cap="rnd" w14:cmpd="sng" w14:algn="ctr">
              <w14:solidFill>
                <w14:schemeClr w14:val="accent2">
                  <w14:lumMod w14:val="50000"/>
                </w14:schemeClr>
              </w14:solidFill>
              <w14:prstDash w14:val="solid"/>
              <w14:bevel/>
            </w14:textOutline>
          </w:rPr>
          <w:t>4. I</w:t>
        </w:r>
        <w:r w:rsidR="00D95842" w:rsidRPr="00CD32A6">
          <w:rPr>
            <w:rStyle w:val="Hyperlink"/>
            <w:noProof/>
            <w14:textOutline w14:w="9525" w14:cap="rnd" w14:cmpd="sng" w14:algn="ctr">
              <w14:solidFill>
                <w14:schemeClr w14:val="accent2">
                  <w14:lumMod w14:val="50000"/>
                </w14:schemeClr>
              </w14:solidFill>
              <w14:prstDash w14:val="solid"/>
              <w14:bevel/>
            </w14:textOutline>
          </w:rPr>
          <w:t>mplementation</w:t>
        </w:r>
        <w:r w:rsidR="00D95842">
          <w:rPr>
            <w:noProof/>
            <w:webHidden/>
          </w:rPr>
          <w:tab/>
        </w:r>
        <w:r w:rsidR="00D95842">
          <w:rPr>
            <w:noProof/>
            <w:webHidden/>
          </w:rPr>
          <w:fldChar w:fldCharType="begin"/>
        </w:r>
        <w:r w:rsidR="00D95842">
          <w:rPr>
            <w:noProof/>
            <w:webHidden/>
          </w:rPr>
          <w:instrText xml:space="preserve"> PAGEREF _Toc369952483 \h </w:instrText>
        </w:r>
        <w:r w:rsidR="00D95842">
          <w:rPr>
            <w:noProof/>
            <w:webHidden/>
          </w:rPr>
        </w:r>
        <w:r w:rsidR="00D95842">
          <w:rPr>
            <w:noProof/>
            <w:webHidden/>
          </w:rPr>
          <w:fldChar w:fldCharType="separate"/>
        </w:r>
        <w:r w:rsidR="008C6CA3">
          <w:rPr>
            <w:noProof/>
            <w:webHidden/>
          </w:rPr>
          <w:t>6</w:t>
        </w:r>
        <w:r w:rsidR="00D95842">
          <w:rPr>
            <w:noProof/>
            <w:webHidden/>
          </w:rPr>
          <w:fldChar w:fldCharType="end"/>
        </w:r>
      </w:hyperlink>
    </w:p>
    <w:p w:rsidR="00D95842" w:rsidRDefault="0073372B" w:rsidP="00002003">
      <w:pPr>
        <w:pStyle w:val="TOC1"/>
        <w:jc w:val="both"/>
        <w:rPr>
          <w:rFonts w:eastAsiaTheme="minorEastAsia"/>
          <w:noProof/>
        </w:rPr>
      </w:pPr>
      <w:hyperlink w:anchor="_Toc369952484" w:history="1">
        <w:r w:rsidR="001F45F5">
          <w:rPr>
            <w:rStyle w:val="Hyperlink"/>
            <w:noProof/>
            <w14:textOutline w14:w="9525" w14:cap="rnd" w14:cmpd="sng" w14:algn="ctr">
              <w14:solidFill>
                <w14:schemeClr w14:val="accent2">
                  <w14:lumMod w14:val="50000"/>
                </w14:schemeClr>
              </w14:solidFill>
              <w14:prstDash w14:val="solid"/>
              <w14:bevel/>
            </w14:textOutline>
          </w:rPr>
          <w:t>5. T</w:t>
        </w:r>
        <w:r w:rsidR="00D95842" w:rsidRPr="00CD32A6">
          <w:rPr>
            <w:rStyle w:val="Hyperlink"/>
            <w:noProof/>
            <w14:textOutline w14:w="9525" w14:cap="rnd" w14:cmpd="sng" w14:algn="ctr">
              <w14:solidFill>
                <w14:schemeClr w14:val="accent2">
                  <w14:lumMod w14:val="50000"/>
                </w14:schemeClr>
              </w14:solidFill>
              <w14:prstDash w14:val="solid"/>
              <w14:bevel/>
            </w14:textOutline>
          </w:rPr>
          <w:t>esting and Observations</w:t>
        </w:r>
        <w:r w:rsidR="00D95842">
          <w:rPr>
            <w:noProof/>
            <w:webHidden/>
          </w:rPr>
          <w:tab/>
        </w:r>
        <w:r w:rsidR="00D95842">
          <w:rPr>
            <w:noProof/>
            <w:webHidden/>
          </w:rPr>
          <w:fldChar w:fldCharType="begin"/>
        </w:r>
        <w:r w:rsidR="00D95842">
          <w:rPr>
            <w:noProof/>
            <w:webHidden/>
          </w:rPr>
          <w:instrText xml:space="preserve"> PAGEREF _Toc369952484 \h </w:instrText>
        </w:r>
        <w:r w:rsidR="00D95842">
          <w:rPr>
            <w:noProof/>
            <w:webHidden/>
          </w:rPr>
        </w:r>
        <w:r w:rsidR="00D95842">
          <w:rPr>
            <w:noProof/>
            <w:webHidden/>
          </w:rPr>
          <w:fldChar w:fldCharType="separate"/>
        </w:r>
        <w:r w:rsidR="008C6CA3">
          <w:rPr>
            <w:noProof/>
            <w:webHidden/>
          </w:rPr>
          <w:t>10</w:t>
        </w:r>
        <w:r w:rsidR="00D95842">
          <w:rPr>
            <w:noProof/>
            <w:webHidden/>
          </w:rPr>
          <w:fldChar w:fldCharType="end"/>
        </w:r>
      </w:hyperlink>
    </w:p>
    <w:p w:rsidR="00D95842" w:rsidRDefault="0073372B" w:rsidP="00002003">
      <w:pPr>
        <w:pStyle w:val="TOC1"/>
        <w:jc w:val="both"/>
        <w:rPr>
          <w:rFonts w:eastAsiaTheme="minorEastAsia"/>
          <w:noProof/>
        </w:rPr>
      </w:pPr>
      <w:hyperlink w:anchor="_Toc369952485" w:history="1">
        <w:r w:rsidR="001F45F5">
          <w:rPr>
            <w:rStyle w:val="Hyperlink"/>
            <w:noProof/>
            <w14:textOutline w14:w="9525" w14:cap="rnd" w14:cmpd="sng" w14:algn="ctr">
              <w14:solidFill>
                <w14:schemeClr w14:val="accent2">
                  <w14:lumMod w14:val="50000"/>
                </w14:schemeClr>
              </w14:solidFill>
              <w14:prstDash w14:val="solid"/>
              <w14:bevel/>
            </w14:textOutline>
          </w:rPr>
          <w:t>6. C</w:t>
        </w:r>
        <w:r w:rsidR="00D95842" w:rsidRPr="00CD32A6">
          <w:rPr>
            <w:rStyle w:val="Hyperlink"/>
            <w:noProof/>
            <w14:textOutline w14:w="9525" w14:cap="rnd" w14:cmpd="sng" w14:algn="ctr">
              <w14:solidFill>
                <w14:schemeClr w14:val="accent2">
                  <w14:lumMod w14:val="50000"/>
                </w14:schemeClr>
              </w14:solidFill>
              <w14:prstDash w14:val="solid"/>
              <w14:bevel/>
            </w14:textOutline>
          </w:rPr>
          <w:t>onclusion</w:t>
        </w:r>
        <w:r w:rsidR="00D95842">
          <w:rPr>
            <w:noProof/>
            <w:webHidden/>
          </w:rPr>
          <w:tab/>
        </w:r>
        <w:r w:rsidR="00D95842">
          <w:rPr>
            <w:noProof/>
            <w:webHidden/>
          </w:rPr>
          <w:fldChar w:fldCharType="begin"/>
        </w:r>
        <w:r w:rsidR="00D95842">
          <w:rPr>
            <w:noProof/>
            <w:webHidden/>
          </w:rPr>
          <w:instrText xml:space="preserve"> PAGEREF _Toc369952485 \h </w:instrText>
        </w:r>
        <w:r w:rsidR="00D95842">
          <w:rPr>
            <w:noProof/>
            <w:webHidden/>
          </w:rPr>
        </w:r>
        <w:r w:rsidR="00D95842">
          <w:rPr>
            <w:noProof/>
            <w:webHidden/>
          </w:rPr>
          <w:fldChar w:fldCharType="separate"/>
        </w:r>
        <w:r w:rsidR="008C6CA3">
          <w:rPr>
            <w:noProof/>
            <w:webHidden/>
          </w:rPr>
          <w:t>12</w:t>
        </w:r>
        <w:r w:rsidR="00D95842">
          <w:rPr>
            <w:noProof/>
            <w:webHidden/>
          </w:rPr>
          <w:fldChar w:fldCharType="end"/>
        </w:r>
      </w:hyperlink>
    </w:p>
    <w:p w:rsidR="006F4D4A" w:rsidRDefault="00D95842" w:rsidP="00002003">
      <w:pPr>
        <w:jc w:val="both"/>
      </w:pPr>
      <w:r>
        <w:fldChar w:fldCharType="end"/>
      </w:r>
    </w:p>
    <w:p w:rsidR="00D22F93" w:rsidRDefault="001F45F5" w:rsidP="00D9741A">
      <w:pPr>
        <w:pStyle w:val="TOC1"/>
        <w:jc w:val="both"/>
      </w:pPr>
      <w:r>
        <w:br w:type="page"/>
      </w:r>
    </w:p>
    <w:p w:rsidR="00254447" w:rsidRDefault="001F45F5" w:rsidP="00002003">
      <w:pPr>
        <w:pStyle w:val="Heading1"/>
        <w:jc w:val="both"/>
        <w:rPr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  <w:bookmarkStart w:id="0" w:name="_Toc369952480"/>
      <w:r>
        <w:rPr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lastRenderedPageBreak/>
        <w:t xml:space="preserve">1. </w:t>
      </w:r>
      <w:r w:rsidR="00254447" w:rsidRPr="00A23F7B">
        <w:rPr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Abstract</w:t>
      </w:r>
      <w:bookmarkEnd w:id="0"/>
    </w:p>
    <w:p w:rsidR="00831B1B" w:rsidRPr="00831B1B" w:rsidRDefault="00E30243" w:rsidP="00E30243">
      <w:pPr>
        <w:tabs>
          <w:tab w:val="left" w:pos="1710"/>
        </w:tabs>
      </w:pPr>
      <w:r>
        <w:t>The primary goals of this lab are to measure the acceleration of the STM32 discovery board and provide a simple graphical output using the boar</w:t>
      </w:r>
      <w:bookmarkStart w:id="1" w:name="_GoBack"/>
      <w:bookmarkEnd w:id="1"/>
      <w:r>
        <w:t>d’s LEDs</w:t>
      </w:r>
      <w:r w:rsidR="00DF6919">
        <w:t>, as well as to implement a pulse width modulation (PWM) algorithm using the board’s timers and to provide an output on the board’s LEDs, and finally to provide the user a method of switching between the two modes of oper</w:t>
      </w:r>
      <w:r w:rsidR="006C0019">
        <w:t>ation by tapping on the board.</w:t>
      </w:r>
      <w:r w:rsidR="00894D78">
        <w:t xml:space="preserve"> </w:t>
      </w:r>
      <w:r w:rsidR="00EF5114">
        <w:t>This experiment involved the use of an accelerometer, hardware timers</w:t>
      </w:r>
      <w:r w:rsidR="00D07C0B">
        <w:t xml:space="preserve"> and interrupts</w:t>
      </w:r>
      <w:r w:rsidR="00EF5114">
        <w:t>, basic output using LEDs, as well as some signal processing to calibrate the accelerometer.</w:t>
      </w:r>
    </w:p>
    <w:p w:rsidR="006D5A6D" w:rsidRDefault="001F45F5" w:rsidP="00002003">
      <w:pPr>
        <w:pStyle w:val="Heading1"/>
        <w:jc w:val="both"/>
        <w:rPr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  <w:bookmarkStart w:id="2" w:name="_Toc369952481"/>
      <w:r>
        <w:rPr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 xml:space="preserve">2. </w:t>
      </w:r>
      <w:r w:rsidR="003A3ECA" w:rsidRPr="00A23F7B">
        <w:rPr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Problem Statement</w:t>
      </w:r>
      <w:bookmarkEnd w:id="2"/>
    </w:p>
    <w:p w:rsidR="00CB7F6A" w:rsidRDefault="00827D02" w:rsidP="00827D02">
      <w:r>
        <w:t xml:space="preserve">The end goals of this experiment are to have a simple LED display indicating the tilt angles of the board, to display PWM on the LEDs using a hardware timer as well as to provide a way of switching between modes of operation by tapping on the board. </w:t>
      </w:r>
      <w:r w:rsidR="00CB7F6A">
        <w:t>The pro</w:t>
      </w:r>
      <w:r w:rsidR="008932A2">
        <w:t>blem can be broken down into five</w:t>
      </w:r>
      <w:r w:rsidR="00CB7F6A">
        <w:t xml:space="preserve"> parts</w:t>
      </w:r>
    </w:p>
    <w:p w:rsidR="00827D02" w:rsidRDefault="00CB7F6A" w:rsidP="00CB7F6A">
      <w:pPr>
        <w:pStyle w:val="ListParagraph"/>
        <w:numPr>
          <w:ilvl w:val="0"/>
          <w:numId w:val="4"/>
        </w:numPr>
      </w:pPr>
      <w:r>
        <w:t>Acquiring data from the accelerometer</w:t>
      </w:r>
    </w:p>
    <w:p w:rsidR="00BF6450" w:rsidRDefault="00BF6450" w:rsidP="00BF6450">
      <w:pPr>
        <w:pStyle w:val="ListParagraph"/>
        <w:numPr>
          <w:ilvl w:val="1"/>
          <w:numId w:val="4"/>
        </w:numPr>
      </w:pPr>
      <w:r>
        <w:t xml:space="preserve">The accelerometer must be sampled at a rate of 25 </w:t>
      </w:r>
      <w:r w:rsidR="00717AA1">
        <w:t>Hz</w:t>
      </w:r>
      <w:r w:rsidR="00DD08A8">
        <w:t>,</w:t>
      </w:r>
    </w:p>
    <w:p w:rsidR="00DD08A8" w:rsidRDefault="00DD08A8" w:rsidP="00BF6450">
      <w:pPr>
        <w:pStyle w:val="ListParagraph"/>
        <w:numPr>
          <w:ilvl w:val="1"/>
          <w:numId w:val="4"/>
        </w:numPr>
      </w:pPr>
      <w:r>
        <w:t>The accelerometer must be calibrated to provide an accuracy within 4 degrees</w:t>
      </w:r>
    </w:p>
    <w:p w:rsidR="00CB7F6A" w:rsidRDefault="00CB7F6A" w:rsidP="00990DB8">
      <w:pPr>
        <w:pStyle w:val="ListParagraph"/>
        <w:numPr>
          <w:ilvl w:val="0"/>
          <w:numId w:val="4"/>
        </w:numPr>
      </w:pPr>
      <w:r>
        <w:t>Updating the LEDs according to the tilt angles</w:t>
      </w:r>
    </w:p>
    <w:p w:rsidR="00DA5119" w:rsidRDefault="00DA5119" w:rsidP="00DA5119">
      <w:pPr>
        <w:pStyle w:val="ListParagraph"/>
        <w:numPr>
          <w:ilvl w:val="1"/>
          <w:numId w:val="4"/>
        </w:numPr>
      </w:pPr>
      <w:r>
        <w:t xml:space="preserve">The pitch and roll of the board must be </w:t>
      </w:r>
      <w:r w:rsidR="006D0DFA">
        <w:t>computed in real time for each accelerometer reading</w:t>
      </w:r>
    </w:p>
    <w:p w:rsidR="006D0DFA" w:rsidRDefault="006D0DFA" w:rsidP="00DA5119">
      <w:pPr>
        <w:pStyle w:val="ListParagraph"/>
        <w:numPr>
          <w:ilvl w:val="1"/>
          <w:numId w:val="4"/>
        </w:numPr>
      </w:pPr>
      <w:r>
        <w:t xml:space="preserve">The LED frequencies must be updated according to the </w:t>
      </w:r>
    </w:p>
    <w:p w:rsidR="00CB7F6A" w:rsidRDefault="00D82B0D" w:rsidP="00990DB8">
      <w:pPr>
        <w:pStyle w:val="ListParagraph"/>
        <w:numPr>
          <w:ilvl w:val="0"/>
          <w:numId w:val="4"/>
        </w:numPr>
      </w:pPr>
      <w:r>
        <w:t>Developing the PWM algorithm</w:t>
      </w:r>
    </w:p>
    <w:p w:rsidR="00D82B0D" w:rsidRPr="00827D02" w:rsidRDefault="00D82B0D" w:rsidP="00990DB8">
      <w:pPr>
        <w:pStyle w:val="ListParagraph"/>
        <w:numPr>
          <w:ilvl w:val="0"/>
          <w:numId w:val="4"/>
        </w:numPr>
      </w:pPr>
      <w:r>
        <w:t>Providing the user a way of switching modes of operation via tapping the board</w:t>
      </w:r>
    </w:p>
    <w:p w:rsidR="004934E2" w:rsidRPr="003B0701" w:rsidRDefault="001F45F5" w:rsidP="003B0701">
      <w:pPr>
        <w:pStyle w:val="Heading1"/>
        <w:jc w:val="both"/>
        <w:rPr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  <w:bookmarkStart w:id="3" w:name="_Toc369952482"/>
      <w:r>
        <w:rPr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 xml:space="preserve">3. </w:t>
      </w:r>
      <w:r w:rsidR="003A3ECA" w:rsidRPr="00A23F7B">
        <w:rPr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Theory and Hypothesis</w:t>
      </w:r>
      <w:bookmarkEnd w:id="3"/>
    </w:p>
    <w:p w:rsidR="004E053C" w:rsidRDefault="001F45F5" w:rsidP="00002003">
      <w:pPr>
        <w:pStyle w:val="Heading1"/>
        <w:jc w:val="both"/>
        <w:rPr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  <w:bookmarkStart w:id="4" w:name="_Toc369952483"/>
      <w:r>
        <w:rPr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 xml:space="preserve">4. </w:t>
      </w:r>
      <w:r w:rsidR="003A3ECA" w:rsidRPr="00A23F7B">
        <w:rPr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Implementation</w:t>
      </w:r>
      <w:bookmarkEnd w:id="4"/>
    </w:p>
    <w:p w:rsidR="003A3ECA" w:rsidRDefault="001F45F5" w:rsidP="00002003">
      <w:pPr>
        <w:pStyle w:val="Heading1"/>
        <w:jc w:val="both"/>
        <w:rPr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  <w:bookmarkStart w:id="5" w:name="_5._Testing_and"/>
      <w:bookmarkStart w:id="6" w:name="_Toc369952484"/>
      <w:bookmarkEnd w:id="5"/>
      <w:r>
        <w:rPr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 xml:space="preserve">5. </w:t>
      </w:r>
      <w:r w:rsidR="003A3ECA" w:rsidRPr="00A23F7B">
        <w:rPr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Testing and Observations</w:t>
      </w:r>
      <w:bookmarkEnd w:id="6"/>
    </w:p>
    <w:p w:rsidR="003A3ECA" w:rsidRDefault="001F45F5" w:rsidP="00002003">
      <w:pPr>
        <w:pStyle w:val="Heading1"/>
        <w:jc w:val="both"/>
        <w:rPr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  <w:bookmarkStart w:id="7" w:name="_Toc369952485"/>
      <w:r>
        <w:rPr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 xml:space="preserve">6. </w:t>
      </w:r>
      <w:r w:rsidR="003A3ECA" w:rsidRPr="00A23F7B">
        <w:rPr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Conclusion</w:t>
      </w:r>
      <w:bookmarkEnd w:id="7"/>
    </w:p>
    <w:p w:rsidR="001E6380" w:rsidRPr="001E6380" w:rsidRDefault="00314B68" w:rsidP="004934E2">
      <w:pPr>
        <w:pStyle w:val="Heading1"/>
        <w:jc w:val="both"/>
        <w:rPr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  <w:r w:rsidRPr="00314B68">
        <w:rPr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Appendix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05450043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1E6380" w:rsidRPr="004934E2" w:rsidRDefault="004934E2">
          <w:pPr>
            <w:pStyle w:val="Heading1"/>
            <w:rPr>
              <w:sz w:val="28"/>
              <w:szCs w:val="28"/>
              <w14:textOutline w14:w="9525" w14:cap="rnd" w14:cmpd="sng" w14:algn="ctr">
                <w14:solidFill>
                  <w14:schemeClr w14:val="accent2">
                    <w14:lumMod w14:val="50000"/>
                  </w14:schemeClr>
                </w14:solidFill>
                <w14:prstDash w14:val="solid"/>
                <w14:bevel/>
              </w14:textOutline>
            </w:rPr>
          </w:pPr>
          <w:r w:rsidRPr="004934E2">
            <w:rPr>
              <w:sz w:val="28"/>
              <w:szCs w:val="28"/>
              <w14:textOutline w14:w="9525" w14:cap="rnd" w14:cmpd="sng" w14:algn="ctr">
                <w14:solidFill>
                  <w14:schemeClr w14:val="accent2">
                    <w14:lumMod w14:val="50000"/>
                  </w14:schemeClr>
                </w14:solidFill>
                <w14:prstDash w14:val="solid"/>
                <w14:bevel/>
              </w14:textOutline>
            </w:rPr>
            <w:t xml:space="preserve">Appendix </w:t>
          </w:r>
          <w:proofErr w:type="gramStart"/>
          <w:r w:rsidRPr="004934E2">
            <w:rPr>
              <w:sz w:val="28"/>
              <w:szCs w:val="28"/>
              <w14:textOutline w14:w="9525" w14:cap="rnd" w14:cmpd="sng" w14:algn="ctr">
                <w14:solidFill>
                  <w14:schemeClr w14:val="accent2">
                    <w14:lumMod w14:val="50000"/>
                  </w14:schemeClr>
                </w14:solidFill>
                <w14:prstDash w14:val="solid"/>
                <w14:bevel/>
              </w14:textOutline>
            </w:rPr>
            <w:t>A</w:t>
          </w:r>
          <w:proofErr w:type="gramEnd"/>
          <w:r w:rsidRPr="004934E2">
            <w:rPr>
              <w:sz w:val="28"/>
              <w:szCs w:val="28"/>
              <w14:textOutline w14:w="9525" w14:cap="rnd" w14:cmpd="sng" w14:algn="ctr">
                <w14:solidFill>
                  <w14:schemeClr w14:val="accent2">
                    <w14:lumMod w14:val="50000"/>
                  </w14:schemeClr>
                </w14:solidFill>
                <w14:prstDash w14:val="solid"/>
                <w14:bevel/>
              </w14:textOutline>
            </w:rPr>
            <w:t xml:space="preserve"> - References</w:t>
          </w:r>
        </w:p>
        <w:p w:rsidR="001E6380" w:rsidRDefault="0073372B" w:rsidP="00E14E9C"/>
      </w:sdtContent>
    </w:sdt>
    <w:p w:rsidR="001E6380" w:rsidRPr="001E6380" w:rsidRDefault="001E6380" w:rsidP="001E6380"/>
    <w:p w:rsidR="00081901" w:rsidRPr="00081901" w:rsidRDefault="00081901" w:rsidP="00081901"/>
    <w:p w:rsidR="00081901" w:rsidRDefault="00081901" w:rsidP="00081901"/>
    <w:p w:rsidR="00314B68" w:rsidRPr="00081901" w:rsidRDefault="00081901" w:rsidP="00081901">
      <w:pPr>
        <w:tabs>
          <w:tab w:val="left" w:pos="3700"/>
        </w:tabs>
      </w:pPr>
      <w:r>
        <w:lastRenderedPageBreak/>
        <w:tab/>
      </w:r>
    </w:p>
    <w:sectPr w:rsidR="00314B68" w:rsidRPr="0008190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72B" w:rsidRDefault="0073372B" w:rsidP="001A4C07">
      <w:pPr>
        <w:spacing w:after="0" w:line="240" w:lineRule="auto"/>
      </w:pPr>
      <w:r>
        <w:separator/>
      </w:r>
    </w:p>
  </w:endnote>
  <w:endnote w:type="continuationSeparator" w:id="0">
    <w:p w:rsidR="0073372B" w:rsidRDefault="0073372B" w:rsidP="001A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363" w:rsidRDefault="009775C6">
    <w:pPr>
      <w:pStyle w:val="Footer"/>
      <w:pBdr>
        <w:top w:val="thinThickSmallGap" w:sz="24" w:space="1" w:color="285A5F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Group 7 – Lab 3</w:t>
    </w:r>
    <w:r w:rsidR="00FD6363">
      <w:rPr>
        <w:rFonts w:asciiTheme="majorHAnsi" w:eastAsiaTheme="majorEastAsia" w:hAnsiTheme="majorHAnsi" w:cstheme="majorBidi"/>
      </w:rPr>
      <w:t xml:space="preserve"> Report</w:t>
    </w:r>
    <w:r w:rsidR="00FD6363">
      <w:rPr>
        <w:rFonts w:asciiTheme="majorHAnsi" w:eastAsiaTheme="majorEastAsia" w:hAnsiTheme="majorHAnsi" w:cstheme="majorBidi"/>
      </w:rPr>
      <w:ptab w:relativeTo="margin" w:alignment="right" w:leader="none"/>
    </w:r>
    <w:r w:rsidR="00FD6363">
      <w:rPr>
        <w:rFonts w:asciiTheme="majorHAnsi" w:eastAsiaTheme="majorEastAsia" w:hAnsiTheme="majorHAnsi" w:cstheme="majorBidi"/>
      </w:rPr>
      <w:t xml:space="preserve">Page </w:t>
    </w:r>
    <w:r w:rsidR="00FD6363">
      <w:rPr>
        <w:rFonts w:eastAsiaTheme="minorEastAsia"/>
      </w:rPr>
      <w:fldChar w:fldCharType="begin"/>
    </w:r>
    <w:r w:rsidR="00FD6363">
      <w:instrText xml:space="preserve"> PAGE   \* MERGEFORMAT </w:instrText>
    </w:r>
    <w:r w:rsidR="00FD6363">
      <w:rPr>
        <w:rFonts w:eastAsiaTheme="minorEastAsia"/>
      </w:rPr>
      <w:fldChar w:fldCharType="separate"/>
    </w:r>
    <w:r w:rsidR="001A084E" w:rsidRPr="001A084E">
      <w:rPr>
        <w:rFonts w:asciiTheme="majorHAnsi" w:eastAsiaTheme="majorEastAsia" w:hAnsiTheme="majorHAnsi" w:cstheme="majorBidi"/>
        <w:noProof/>
      </w:rPr>
      <w:t>3</w:t>
    </w:r>
    <w:r w:rsidR="00FD6363">
      <w:rPr>
        <w:rFonts w:asciiTheme="majorHAnsi" w:eastAsiaTheme="majorEastAsia" w:hAnsiTheme="majorHAnsi" w:cstheme="majorBidi"/>
        <w:noProof/>
      </w:rPr>
      <w:fldChar w:fldCharType="end"/>
    </w:r>
  </w:p>
  <w:p w:rsidR="00FD6363" w:rsidRDefault="00FD63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72B" w:rsidRDefault="0073372B" w:rsidP="001A4C07">
      <w:pPr>
        <w:spacing w:after="0" w:line="240" w:lineRule="auto"/>
      </w:pPr>
      <w:r>
        <w:separator/>
      </w:r>
    </w:p>
  </w:footnote>
  <w:footnote w:type="continuationSeparator" w:id="0">
    <w:p w:rsidR="0073372B" w:rsidRDefault="0073372B" w:rsidP="001A4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6363" w:rsidRDefault="00D12891" w:rsidP="001B72D9">
        <w:pPr>
          <w:pStyle w:val="Header"/>
          <w:pBdr>
            <w:bottom w:val="thickThinSmallGap" w:sz="24" w:space="1" w:color="285A5F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ECSE 426 – Microprocessor Systems</w:t>
        </w:r>
      </w:p>
    </w:sdtContent>
  </w:sdt>
  <w:p w:rsidR="00FD6363" w:rsidRDefault="00FD63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0731F"/>
    <w:multiLevelType w:val="hybridMultilevel"/>
    <w:tmpl w:val="0E7E3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7B0451"/>
    <w:multiLevelType w:val="hybridMultilevel"/>
    <w:tmpl w:val="B692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71358"/>
    <w:multiLevelType w:val="hybridMultilevel"/>
    <w:tmpl w:val="756C5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EE2A42"/>
    <w:multiLevelType w:val="hybridMultilevel"/>
    <w:tmpl w:val="AE28A2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E0"/>
    <w:rsid w:val="00002003"/>
    <w:rsid w:val="00007EFE"/>
    <w:rsid w:val="00022A96"/>
    <w:rsid w:val="00030797"/>
    <w:rsid w:val="00035A33"/>
    <w:rsid w:val="000469FC"/>
    <w:rsid w:val="00055FF4"/>
    <w:rsid w:val="0006573E"/>
    <w:rsid w:val="00070546"/>
    <w:rsid w:val="00081901"/>
    <w:rsid w:val="00087654"/>
    <w:rsid w:val="000929CB"/>
    <w:rsid w:val="000A3E7D"/>
    <w:rsid w:val="000A70B6"/>
    <w:rsid w:val="000D20EC"/>
    <w:rsid w:val="000D3386"/>
    <w:rsid w:val="000D79EB"/>
    <w:rsid w:val="000E7DF0"/>
    <w:rsid w:val="000F33E4"/>
    <w:rsid w:val="00105BE1"/>
    <w:rsid w:val="00111775"/>
    <w:rsid w:val="001137D7"/>
    <w:rsid w:val="00116236"/>
    <w:rsid w:val="001410D1"/>
    <w:rsid w:val="00142500"/>
    <w:rsid w:val="0014684C"/>
    <w:rsid w:val="00172BE5"/>
    <w:rsid w:val="00197E68"/>
    <w:rsid w:val="001A084E"/>
    <w:rsid w:val="001A4C07"/>
    <w:rsid w:val="001B01A5"/>
    <w:rsid w:val="001B72D9"/>
    <w:rsid w:val="001C0F11"/>
    <w:rsid w:val="001C31DD"/>
    <w:rsid w:val="001D2A6C"/>
    <w:rsid w:val="001D4E20"/>
    <w:rsid w:val="001D65D2"/>
    <w:rsid w:val="001E6380"/>
    <w:rsid w:val="001E6E1E"/>
    <w:rsid w:val="001F45F5"/>
    <w:rsid w:val="001F51A8"/>
    <w:rsid w:val="00240445"/>
    <w:rsid w:val="00247674"/>
    <w:rsid w:val="00254447"/>
    <w:rsid w:val="002662C5"/>
    <w:rsid w:val="00294509"/>
    <w:rsid w:val="002A294D"/>
    <w:rsid w:val="002A2CED"/>
    <w:rsid w:val="002A379C"/>
    <w:rsid w:val="002D0822"/>
    <w:rsid w:val="002E0601"/>
    <w:rsid w:val="002E25E5"/>
    <w:rsid w:val="002E61E1"/>
    <w:rsid w:val="002F4932"/>
    <w:rsid w:val="00314B68"/>
    <w:rsid w:val="00323B01"/>
    <w:rsid w:val="00330813"/>
    <w:rsid w:val="00331803"/>
    <w:rsid w:val="00332339"/>
    <w:rsid w:val="0033295E"/>
    <w:rsid w:val="00343577"/>
    <w:rsid w:val="0036403A"/>
    <w:rsid w:val="003776EE"/>
    <w:rsid w:val="00392DA5"/>
    <w:rsid w:val="003A3ECA"/>
    <w:rsid w:val="003B0701"/>
    <w:rsid w:val="003C2DC9"/>
    <w:rsid w:val="003C69A5"/>
    <w:rsid w:val="003E72DA"/>
    <w:rsid w:val="003E74A0"/>
    <w:rsid w:val="003F019E"/>
    <w:rsid w:val="003F1BF1"/>
    <w:rsid w:val="003F2C34"/>
    <w:rsid w:val="00411E29"/>
    <w:rsid w:val="004205D0"/>
    <w:rsid w:val="00420F57"/>
    <w:rsid w:val="00423E7B"/>
    <w:rsid w:val="004269B3"/>
    <w:rsid w:val="00454C2A"/>
    <w:rsid w:val="00467E60"/>
    <w:rsid w:val="00477AE8"/>
    <w:rsid w:val="004814AA"/>
    <w:rsid w:val="004934E2"/>
    <w:rsid w:val="00497EFC"/>
    <w:rsid w:val="004B21A2"/>
    <w:rsid w:val="004C2DD6"/>
    <w:rsid w:val="004C3558"/>
    <w:rsid w:val="004C58A4"/>
    <w:rsid w:val="004C7CA6"/>
    <w:rsid w:val="004D2A09"/>
    <w:rsid w:val="004D48AD"/>
    <w:rsid w:val="004D7457"/>
    <w:rsid w:val="004E053C"/>
    <w:rsid w:val="004E2F45"/>
    <w:rsid w:val="004E3988"/>
    <w:rsid w:val="004E48D8"/>
    <w:rsid w:val="0050122C"/>
    <w:rsid w:val="00516AB5"/>
    <w:rsid w:val="00524535"/>
    <w:rsid w:val="00530C82"/>
    <w:rsid w:val="005321E2"/>
    <w:rsid w:val="005333EB"/>
    <w:rsid w:val="00536714"/>
    <w:rsid w:val="00570B77"/>
    <w:rsid w:val="00573973"/>
    <w:rsid w:val="00584C23"/>
    <w:rsid w:val="00591F8A"/>
    <w:rsid w:val="0059569D"/>
    <w:rsid w:val="005B017A"/>
    <w:rsid w:val="005B4A4E"/>
    <w:rsid w:val="005B5410"/>
    <w:rsid w:val="005B6F89"/>
    <w:rsid w:val="005D4951"/>
    <w:rsid w:val="005E1959"/>
    <w:rsid w:val="005E3732"/>
    <w:rsid w:val="005F1326"/>
    <w:rsid w:val="005F34AF"/>
    <w:rsid w:val="0060343D"/>
    <w:rsid w:val="00616D17"/>
    <w:rsid w:val="00623864"/>
    <w:rsid w:val="00636EB6"/>
    <w:rsid w:val="0063714C"/>
    <w:rsid w:val="00645F93"/>
    <w:rsid w:val="00646379"/>
    <w:rsid w:val="0064675C"/>
    <w:rsid w:val="00656887"/>
    <w:rsid w:val="00657E41"/>
    <w:rsid w:val="0066471B"/>
    <w:rsid w:val="00672207"/>
    <w:rsid w:val="006810E0"/>
    <w:rsid w:val="006B0A43"/>
    <w:rsid w:val="006C0019"/>
    <w:rsid w:val="006D0DFA"/>
    <w:rsid w:val="006D5A6D"/>
    <w:rsid w:val="006D5D87"/>
    <w:rsid w:val="006D748A"/>
    <w:rsid w:val="006F1889"/>
    <w:rsid w:val="006F4256"/>
    <w:rsid w:val="006F4D4A"/>
    <w:rsid w:val="006F69B5"/>
    <w:rsid w:val="00704E15"/>
    <w:rsid w:val="007123DD"/>
    <w:rsid w:val="00717AA1"/>
    <w:rsid w:val="0073372B"/>
    <w:rsid w:val="007423B4"/>
    <w:rsid w:val="00743510"/>
    <w:rsid w:val="007564AC"/>
    <w:rsid w:val="007637FC"/>
    <w:rsid w:val="00764A64"/>
    <w:rsid w:val="007664D1"/>
    <w:rsid w:val="007819A8"/>
    <w:rsid w:val="00784F23"/>
    <w:rsid w:val="007961E7"/>
    <w:rsid w:val="007A47DD"/>
    <w:rsid w:val="007B449E"/>
    <w:rsid w:val="007C5201"/>
    <w:rsid w:val="007D79FE"/>
    <w:rsid w:val="008002FB"/>
    <w:rsid w:val="0081198B"/>
    <w:rsid w:val="00812AD2"/>
    <w:rsid w:val="00813B8B"/>
    <w:rsid w:val="0082058D"/>
    <w:rsid w:val="00827D02"/>
    <w:rsid w:val="00831B1B"/>
    <w:rsid w:val="00832047"/>
    <w:rsid w:val="008324D6"/>
    <w:rsid w:val="00861D0E"/>
    <w:rsid w:val="008673F5"/>
    <w:rsid w:val="00872288"/>
    <w:rsid w:val="00873C88"/>
    <w:rsid w:val="00875F2B"/>
    <w:rsid w:val="008776A0"/>
    <w:rsid w:val="0088500C"/>
    <w:rsid w:val="008932A2"/>
    <w:rsid w:val="00894D78"/>
    <w:rsid w:val="008973E0"/>
    <w:rsid w:val="008B04F4"/>
    <w:rsid w:val="008C29EE"/>
    <w:rsid w:val="008C6B93"/>
    <w:rsid w:val="008C6CA3"/>
    <w:rsid w:val="008D6FFF"/>
    <w:rsid w:val="008E1F6E"/>
    <w:rsid w:val="008F1C5C"/>
    <w:rsid w:val="009062A3"/>
    <w:rsid w:val="00926EB7"/>
    <w:rsid w:val="00930FAF"/>
    <w:rsid w:val="00931608"/>
    <w:rsid w:val="00932458"/>
    <w:rsid w:val="00940828"/>
    <w:rsid w:val="00940B2F"/>
    <w:rsid w:val="00962ADB"/>
    <w:rsid w:val="009674DD"/>
    <w:rsid w:val="00975B8E"/>
    <w:rsid w:val="009775C6"/>
    <w:rsid w:val="00977D00"/>
    <w:rsid w:val="00987CA6"/>
    <w:rsid w:val="009931A7"/>
    <w:rsid w:val="009B29E8"/>
    <w:rsid w:val="009C1C4B"/>
    <w:rsid w:val="009C2DA5"/>
    <w:rsid w:val="009D2449"/>
    <w:rsid w:val="009D5233"/>
    <w:rsid w:val="009D6C4C"/>
    <w:rsid w:val="009E0BDB"/>
    <w:rsid w:val="009E0BF3"/>
    <w:rsid w:val="009E24CB"/>
    <w:rsid w:val="009F6EC2"/>
    <w:rsid w:val="00A14909"/>
    <w:rsid w:val="00A17AE5"/>
    <w:rsid w:val="00A23C70"/>
    <w:rsid w:val="00A23F7B"/>
    <w:rsid w:val="00A37312"/>
    <w:rsid w:val="00A43332"/>
    <w:rsid w:val="00A43EF7"/>
    <w:rsid w:val="00A449A0"/>
    <w:rsid w:val="00A579FD"/>
    <w:rsid w:val="00A609C1"/>
    <w:rsid w:val="00A708CC"/>
    <w:rsid w:val="00AB1931"/>
    <w:rsid w:val="00AB38A8"/>
    <w:rsid w:val="00AB48AE"/>
    <w:rsid w:val="00AC07E6"/>
    <w:rsid w:val="00AC0D5C"/>
    <w:rsid w:val="00AE1E1A"/>
    <w:rsid w:val="00AF7537"/>
    <w:rsid w:val="00B11CDB"/>
    <w:rsid w:val="00B13000"/>
    <w:rsid w:val="00B13DB8"/>
    <w:rsid w:val="00B1543B"/>
    <w:rsid w:val="00B16BDE"/>
    <w:rsid w:val="00B23191"/>
    <w:rsid w:val="00B239D1"/>
    <w:rsid w:val="00B23BA5"/>
    <w:rsid w:val="00B2403C"/>
    <w:rsid w:val="00B32FF8"/>
    <w:rsid w:val="00B43477"/>
    <w:rsid w:val="00B5485E"/>
    <w:rsid w:val="00B568B7"/>
    <w:rsid w:val="00B64C1C"/>
    <w:rsid w:val="00B83628"/>
    <w:rsid w:val="00B87F02"/>
    <w:rsid w:val="00B92136"/>
    <w:rsid w:val="00B9417B"/>
    <w:rsid w:val="00BA6643"/>
    <w:rsid w:val="00BA73D3"/>
    <w:rsid w:val="00BB7DF6"/>
    <w:rsid w:val="00BD0748"/>
    <w:rsid w:val="00BD50CD"/>
    <w:rsid w:val="00BE1413"/>
    <w:rsid w:val="00BF6450"/>
    <w:rsid w:val="00BF7494"/>
    <w:rsid w:val="00BF7C9B"/>
    <w:rsid w:val="00C16137"/>
    <w:rsid w:val="00C16222"/>
    <w:rsid w:val="00C23CDF"/>
    <w:rsid w:val="00C47F14"/>
    <w:rsid w:val="00C502BA"/>
    <w:rsid w:val="00C63333"/>
    <w:rsid w:val="00C72DAC"/>
    <w:rsid w:val="00C90E5E"/>
    <w:rsid w:val="00C930C3"/>
    <w:rsid w:val="00CA0079"/>
    <w:rsid w:val="00CA0B5E"/>
    <w:rsid w:val="00CA4ACE"/>
    <w:rsid w:val="00CA789A"/>
    <w:rsid w:val="00CB3943"/>
    <w:rsid w:val="00CB5486"/>
    <w:rsid w:val="00CB7F6A"/>
    <w:rsid w:val="00CC3308"/>
    <w:rsid w:val="00CD7719"/>
    <w:rsid w:val="00D0146F"/>
    <w:rsid w:val="00D03FA8"/>
    <w:rsid w:val="00D07C0B"/>
    <w:rsid w:val="00D12169"/>
    <w:rsid w:val="00D12891"/>
    <w:rsid w:val="00D13937"/>
    <w:rsid w:val="00D22F93"/>
    <w:rsid w:val="00D25D31"/>
    <w:rsid w:val="00D36C61"/>
    <w:rsid w:val="00D522D8"/>
    <w:rsid w:val="00D52E69"/>
    <w:rsid w:val="00D52F72"/>
    <w:rsid w:val="00D569E3"/>
    <w:rsid w:val="00D701F1"/>
    <w:rsid w:val="00D702DE"/>
    <w:rsid w:val="00D73BC7"/>
    <w:rsid w:val="00D82B0D"/>
    <w:rsid w:val="00D83A29"/>
    <w:rsid w:val="00D876EE"/>
    <w:rsid w:val="00D90CF6"/>
    <w:rsid w:val="00D95842"/>
    <w:rsid w:val="00D9714A"/>
    <w:rsid w:val="00D9741A"/>
    <w:rsid w:val="00DA138C"/>
    <w:rsid w:val="00DA5119"/>
    <w:rsid w:val="00DD08A8"/>
    <w:rsid w:val="00DD7317"/>
    <w:rsid w:val="00DD74C9"/>
    <w:rsid w:val="00DF6919"/>
    <w:rsid w:val="00DF78A5"/>
    <w:rsid w:val="00E109CE"/>
    <w:rsid w:val="00E14E9C"/>
    <w:rsid w:val="00E1570C"/>
    <w:rsid w:val="00E30243"/>
    <w:rsid w:val="00E30538"/>
    <w:rsid w:val="00E31D1C"/>
    <w:rsid w:val="00E35720"/>
    <w:rsid w:val="00E36BDF"/>
    <w:rsid w:val="00E513FE"/>
    <w:rsid w:val="00E55AA4"/>
    <w:rsid w:val="00E63382"/>
    <w:rsid w:val="00E87E9F"/>
    <w:rsid w:val="00E90B02"/>
    <w:rsid w:val="00EA30FC"/>
    <w:rsid w:val="00EB0D06"/>
    <w:rsid w:val="00EB5CEB"/>
    <w:rsid w:val="00EC1CDD"/>
    <w:rsid w:val="00EC54BE"/>
    <w:rsid w:val="00ED5893"/>
    <w:rsid w:val="00EE2AE9"/>
    <w:rsid w:val="00EE72DD"/>
    <w:rsid w:val="00EE7574"/>
    <w:rsid w:val="00EF5114"/>
    <w:rsid w:val="00EF7F97"/>
    <w:rsid w:val="00F00C88"/>
    <w:rsid w:val="00F025B5"/>
    <w:rsid w:val="00F1307A"/>
    <w:rsid w:val="00F57300"/>
    <w:rsid w:val="00F90E4A"/>
    <w:rsid w:val="00FA1CF8"/>
    <w:rsid w:val="00FB0245"/>
    <w:rsid w:val="00FB21FE"/>
    <w:rsid w:val="00FB7C53"/>
    <w:rsid w:val="00FC6557"/>
    <w:rsid w:val="00FD3956"/>
    <w:rsid w:val="00FD6363"/>
    <w:rsid w:val="00FE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FACD2B-85C3-4C7A-8A7F-DC5D5546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1941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1941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C07"/>
  </w:style>
  <w:style w:type="paragraph" w:styleId="Footer">
    <w:name w:val="footer"/>
    <w:basedOn w:val="Normal"/>
    <w:link w:val="FooterChar"/>
    <w:uiPriority w:val="99"/>
    <w:unhideWhenUsed/>
    <w:rsid w:val="001A4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C07"/>
  </w:style>
  <w:style w:type="paragraph" w:styleId="BalloonText">
    <w:name w:val="Balloon Text"/>
    <w:basedOn w:val="Normal"/>
    <w:link w:val="BalloonTextChar"/>
    <w:uiPriority w:val="99"/>
    <w:semiHidden/>
    <w:unhideWhenUsed/>
    <w:rsid w:val="001A4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C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1F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081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23F7B"/>
    <w:rPr>
      <w:rFonts w:asciiTheme="majorHAnsi" w:eastAsiaTheme="majorEastAsia" w:hAnsiTheme="majorHAnsi" w:cstheme="majorBidi"/>
      <w:color w:val="71941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F7B"/>
    <w:rPr>
      <w:rFonts w:asciiTheme="majorHAnsi" w:eastAsiaTheme="majorEastAsia" w:hAnsiTheme="majorHAnsi" w:cstheme="majorBidi"/>
      <w:color w:val="71941A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95842"/>
    <w:pPr>
      <w:tabs>
        <w:tab w:val="right" w:leader="dot" w:pos="9350"/>
      </w:tabs>
      <w:spacing w:after="100"/>
      <w:jc w:val="center"/>
    </w:pPr>
  </w:style>
  <w:style w:type="character" w:styleId="Hyperlink">
    <w:name w:val="Hyperlink"/>
    <w:basedOn w:val="DefaultParagraphFont"/>
    <w:uiPriority w:val="99"/>
    <w:unhideWhenUsed/>
    <w:rsid w:val="00D95842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6C61"/>
    <w:rPr>
      <w:color w:val="598C8C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1570C"/>
    <w:pPr>
      <w:spacing w:line="240" w:lineRule="auto"/>
    </w:pPr>
    <w:rPr>
      <w:i/>
      <w:iCs/>
      <w:color w:val="5B6973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E6380"/>
  </w:style>
  <w:style w:type="paragraph" w:styleId="TableofFigures">
    <w:name w:val="table of figures"/>
    <w:basedOn w:val="Normal"/>
    <w:next w:val="Normal"/>
    <w:uiPriority w:val="99"/>
    <w:unhideWhenUsed/>
    <w:rsid w:val="00E14E9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omposit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STM13</b:Tag>
    <b:SourceType>ElectronicSource</b:SourceType>
    <b:Guid>{D42CB798-6CE1-4FE2-9C4A-24DA51AE19F3}</b:Guid>
    <b:Title>STM32F405xx &amp; STM32F407xx Datasheet DocID022152 Rev 4</b:Title>
    <b:Year>2013</b:Year>
    <b:Author>
      <b:Author>
        <b:NameList>
          <b:Person>
            <b:Last>STMicroelectronics</b:Last>
          </b:Person>
        </b:NameList>
      </b:Author>
    </b:Author>
    <b:RefOrder>1</b:RefOrder>
  </b:Source>
  <b:Source>
    <b:Tag>Ima</b:Tag>
    <b:SourceType>InternetSite</b:SourceType>
    <b:Guid>{BE939099-B1FF-4A4C-B5E8-5C736D25EEA6}</b:Guid>
    <b:Author>
      <b:Author>
        <b:NameList>
          <b:Person>
            <b:Last>Instruments</b:Last>
            <b:First>Images</b:First>
            <b:Middle>Scientific</b:Middle>
          </b:Person>
        </b:NameList>
      </b:Author>
    </b:Author>
    <b:DayAccessed>21/10/2013</b:DayAccessed>
    <b:URL>http://www.imagesco.com/articles/nitinol/07.html</b:URL>
    <b:RefOrder>2</b:RefOrder>
  </b:Source>
  <b:Source>
    <b:Tag>Ele</b:Tag>
    <b:SourceType>InternetSite</b:SourceType>
    <b:Guid>{B2673A53-CD1D-4952-82CC-74576376B748}</b:Guid>
    <b:Author>
      <b:Author>
        <b:NameList>
          <b:Person>
            <b:Last>Express</b:Last>
            <b:First>Electronix</b:First>
          </b:Person>
        </b:NameList>
      </b:Author>
    </b:Author>
    <b:Title>Contact Bounce and De-Bouncing</b:Title>
    <b:DayAccessed>21/10/2013</b:DayAccessed>
    <b:URL>http://www.elexp.com/t_bounc.htm</b:URL>
    <b:RefOrder>3</b:RefOrder>
  </b:Source>
</b:Sources>
</file>

<file path=customXml/itemProps1.xml><?xml version="1.0" encoding="utf-8"?>
<ds:datastoreItem xmlns:ds="http://schemas.openxmlformats.org/officeDocument/2006/customXml" ds:itemID="{E8D16EDE-0EE0-4049-A4BC-84F962C06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ECSE 426 – Microprocessor Systems</vt:lpstr>
    </vt:vector>
  </TitlesOfParts>
  <Company>EMF, McGill University</Company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ECSE 426 – Microprocessor Systems</dc:title>
  <dc:creator>Gregoire Martin</dc:creator>
  <cp:lastModifiedBy>Gregoire Martin</cp:lastModifiedBy>
  <cp:revision>42</cp:revision>
  <cp:lastPrinted>2013-10-22T03:08:00Z</cp:lastPrinted>
  <dcterms:created xsi:type="dcterms:W3CDTF">2013-10-22T03:05:00Z</dcterms:created>
  <dcterms:modified xsi:type="dcterms:W3CDTF">2013-10-31T20:49:00Z</dcterms:modified>
</cp:coreProperties>
</file>